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5EC8F3FF" w:rsidR="006968D6" w:rsidRDefault="00A30CE4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0" w:before="480" w:after="0" w:line="288" w:lineRule="auto"/>
        <w:jc w:val="center"/>
        <w:rPr>
          <w:rFonts w:ascii="Microsoft YaHei" w:eastAsia="Microsoft YaHei" w:hAnsi="Microsoft YaHei" w:cs="Helvetica Neue" w:hint="eastAsia"/>
          <w:color w:val="232B2D"/>
          <w:spacing w:val="27"/>
          <w:kern w:val="1"/>
          <w:sz w:val="56"/>
          <w:szCs w:val="90"/>
          <w:lang w:val="en-US"/>
        </w:rPr>
      </w:pPr>
      <w:bookmarkStart w:id="0" w:name="OLE_LINK1"/>
      <w:bookmarkStart w:id="1" w:name="OLE_LINK2"/>
      <w:r>
        <w:rPr>
          <w:rFonts w:ascii="Microsoft YaHei" w:eastAsia="Microsoft YaHei" w:hAnsi="Microsoft YaHei" w:cs="Helvetica Neue" w:hint="eastAsia"/>
          <w:color w:val="232B2D"/>
          <w:spacing w:val="27"/>
          <w:kern w:val="1"/>
          <w:sz w:val="56"/>
          <w:szCs w:val="90"/>
          <w:lang w:val="en-US"/>
        </w:rPr>
        <w:t>全</w:t>
      </w:r>
      <w:r w:rsidR="001270C0"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  <w:t>额</w:t>
      </w:r>
      <w:bookmarkEnd w:id="0"/>
      <w:bookmarkEnd w:id="1"/>
      <w:r w:rsidR="00B905C6"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  <w:t>奖学金申请承诺书</w:t>
      </w:r>
    </w:p>
    <w:p w14:paraId="3A72CD4D" w14:textId="649DA146" w:rsidR="00B905C6" w:rsidRPr="00B905C6" w:rsidRDefault="00B905C6" w:rsidP="00A30CE4">
      <w:pPr>
        <w:spacing w:beforeLines="50" w:before="120" w:afterLines="50" w:after="120"/>
        <w:ind w:firstLineChars="200" w:firstLine="480"/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半撇私塾</w:t>
      </w:r>
      <w:bookmarkStart w:id="2" w:name="OLE_LINK3"/>
      <w:bookmarkStart w:id="3" w:name="OLE_LINK4"/>
      <w:r w:rsidR="00A30CE4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全</w:t>
      </w:r>
      <w:r w:rsidR="001270C0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额</w:t>
      </w:r>
      <w:bookmarkEnd w:id="2"/>
      <w:bookmarkEnd w:id="3"/>
      <w:r w:rsidRPr="00B905C6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奖学金主要</w:t>
      </w:r>
      <w:r w:rsidR="00A30CE4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用于</w:t>
      </w:r>
      <w:r w:rsidR="00A30CE4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帮助</w:t>
      </w:r>
      <w:r w:rsidR="00A30CE4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经济条件有</w:t>
      </w:r>
      <w:r w:rsidR="00A30CE4" w:rsidRPr="00A30CE4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限、学习动机强烈、暂时无法支付学费的学员</w:t>
      </w:r>
      <w:r w:rsidR="003269C8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，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作为申请</w:t>
      </w:r>
      <w:r w:rsidR="00A30CE4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全</w:t>
      </w:r>
      <w:r w:rsidR="003269C8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额</w:t>
      </w: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奖学金</w:t>
      </w:r>
      <w:r w:rsidR="003269C8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的一名学员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，</w:t>
      </w:r>
      <w:r w:rsidR="003269C8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我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现慎重做出以下承诺，接受</w:t>
      </w: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半撇私塾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监督。</w:t>
      </w:r>
    </w:p>
    <w:p w14:paraId="39514883" w14:textId="2F67F6FB" w:rsidR="00A51715" w:rsidRPr="00B905C6" w:rsidRDefault="00B905C6" w:rsidP="00B905C6">
      <w:pPr>
        <w:pStyle w:val="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 w:line="360" w:lineRule="auto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/>
          <w:color w:val="232B2D"/>
          <w:szCs w:val="20"/>
        </w:rPr>
        <w:t>我</w:t>
      </w:r>
      <w:r w:rsidRPr="00B905C6">
        <w:rPr>
          <w:rFonts w:ascii="Microsoft YaHei" w:eastAsia="Microsoft YaHei" w:hAnsi="Microsoft YaHei" w:cs="Hiragino Sans GB W3"/>
          <w:color w:val="232B2D"/>
          <w:szCs w:val="20"/>
        </w:rPr>
        <w:t>保证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</w:rPr>
        <w:t>所提供</w:t>
      </w:r>
      <w:r w:rsidRPr="00B905C6">
        <w:rPr>
          <w:rFonts w:ascii="Microsoft YaHei" w:eastAsia="Microsoft YaHei" w:hAnsi="Microsoft YaHei" w:cs="Hiragino Sans GB W3"/>
          <w:color w:val="232B2D"/>
          <w:szCs w:val="20"/>
        </w:rPr>
        <w:t>的材料内容真实准确，</w:t>
      </w:r>
      <w:r w:rsidRPr="00B905C6">
        <w:rPr>
          <w:rFonts w:ascii="Microsoft YaHei" w:eastAsia="Microsoft YaHei" w:hAnsi="Microsoft YaHei" w:cs="Hiragino Sans GB W3" w:hint="eastAsia"/>
          <w:color w:val="232B2D"/>
          <w:szCs w:val="20"/>
        </w:rPr>
        <w:t>不</w:t>
      </w:r>
      <w:r w:rsidRPr="00B905C6">
        <w:rPr>
          <w:rFonts w:ascii="Microsoft YaHei" w:eastAsia="Microsoft YaHei" w:hAnsi="Microsoft YaHei" w:cs="Hiragino Sans GB W3"/>
          <w:color w:val="232B2D"/>
          <w:szCs w:val="20"/>
        </w:rPr>
        <w:t>弄虚作假；</w:t>
      </w:r>
    </w:p>
    <w:p w14:paraId="658F1FC0" w14:textId="74B9825A" w:rsidR="00B905C6" w:rsidRDefault="00B905C6" w:rsidP="00B905C6">
      <w:pPr>
        <w:pStyle w:val="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 w:line="360" w:lineRule="auto"/>
        <w:ind w:firstLine="200"/>
        <w:rPr>
          <w:rFonts w:ascii="Microsoft YaHei" w:eastAsia="Microsoft YaHei" w:hAnsi="Microsoft YaHei" w:cs="Hiragino Sans GB W3"/>
          <w:color w:val="232B2D"/>
          <w:szCs w:val="20"/>
          <w:lang w:eastAsia="zh-CN"/>
        </w:rPr>
      </w:pP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我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若获得</w:t>
      </w:r>
      <w:r w:rsidR="003269C8">
        <w:rPr>
          <w:rFonts w:ascii="Microsoft YaHei" w:eastAsia="Microsoft YaHei" w:hAnsi="Microsoft YaHei" w:cs="Hiragino Sans GB W3"/>
          <w:color w:val="232B2D"/>
          <w:szCs w:val="20"/>
        </w:rPr>
        <w:t>半额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奖学金，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保证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履行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以下承诺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：</w:t>
      </w:r>
    </w:p>
    <w:p w14:paraId="012AA4D8" w14:textId="59DDA049" w:rsidR="00B905C6" w:rsidRDefault="00B905C6" w:rsidP="00B905C6">
      <w:pPr>
        <w:pStyle w:val="a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 w:line="360" w:lineRule="auto"/>
        <w:ind w:firstLine="200"/>
        <w:rPr>
          <w:rFonts w:ascii="Microsoft YaHei" w:eastAsia="Microsoft YaHei" w:hAnsi="Microsoft YaHei" w:cs="Hiragino Sans GB W3"/>
          <w:color w:val="232B2D"/>
          <w:szCs w:val="20"/>
          <w:lang w:eastAsia="zh-CN"/>
        </w:rPr>
      </w:pP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合理安排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半撇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私塾课程学习时间，确保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不落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下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任何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一门课程；</w:t>
      </w:r>
    </w:p>
    <w:p w14:paraId="6FEC8473" w14:textId="41E35070" w:rsidR="00B905C6" w:rsidRDefault="00B905C6" w:rsidP="00B905C6">
      <w:pPr>
        <w:pStyle w:val="a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 w:line="360" w:lineRule="auto"/>
        <w:ind w:firstLine="200"/>
        <w:rPr>
          <w:rFonts w:ascii="Microsoft YaHei" w:eastAsia="Microsoft YaHei" w:hAnsi="Microsoft YaHei" w:cs="Hiragino Sans GB W3"/>
          <w:color w:val="232B2D"/>
          <w:szCs w:val="20"/>
          <w:lang w:eastAsia="zh-CN"/>
        </w:rPr>
      </w:pP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认真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学习每一门课程；</w:t>
      </w:r>
    </w:p>
    <w:p w14:paraId="6AA39456" w14:textId="50CFA287" w:rsidR="00B905C6" w:rsidRDefault="00B905C6" w:rsidP="00B905C6">
      <w:pPr>
        <w:pStyle w:val="a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 w:line="360" w:lineRule="auto"/>
        <w:ind w:firstLine="200"/>
        <w:rPr>
          <w:rFonts w:ascii="Microsoft YaHei" w:eastAsia="Microsoft YaHei" w:hAnsi="Microsoft YaHei" w:cs="Hiragino Sans GB W3"/>
          <w:color w:val="232B2D"/>
          <w:szCs w:val="20"/>
          <w:lang w:eastAsia="zh-CN"/>
        </w:rPr>
      </w:pP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认真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完成课程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配套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Quiz、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Assignment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、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项目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作业，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并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及时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提交作业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；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eastAsia="zh-CN"/>
        </w:rPr>
        <w:t>获得</w:t>
      </w:r>
      <w:r>
        <w:rPr>
          <w:rFonts w:ascii="Microsoft YaHei" w:eastAsia="Microsoft YaHei" w:hAnsi="Microsoft YaHei" w:cs="Hiragino Sans GB W3"/>
          <w:color w:val="232B2D"/>
          <w:szCs w:val="20"/>
          <w:lang w:eastAsia="zh-CN"/>
        </w:rPr>
        <w:t>作业反馈后及时调整作业；</w:t>
      </w:r>
    </w:p>
    <w:p w14:paraId="3E57FE9D" w14:textId="40767CEE" w:rsidR="00B905C6" w:rsidRDefault="00B905C6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/>
          <w:color w:val="232B2D"/>
          <w:szCs w:val="20"/>
        </w:rPr>
        <w:t>如有违反上述任一条款，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我</w:t>
      </w:r>
      <w:r>
        <w:rPr>
          <w:rFonts w:ascii="Microsoft YaHei" w:eastAsia="Microsoft YaHei" w:hAnsi="Microsoft YaHei" w:cs="Hiragino Sans GB W3"/>
          <w:color w:val="232B2D"/>
          <w:szCs w:val="20"/>
        </w:rPr>
        <w:t>将主动退还</w:t>
      </w:r>
      <w:bookmarkStart w:id="4" w:name="OLE_LINK5"/>
      <w:bookmarkStart w:id="5" w:name="OLE_LINK6"/>
      <w:r w:rsidR="00A30CE4">
        <w:rPr>
          <w:rFonts w:ascii="Microsoft YaHei" w:eastAsia="Microsoft YaHei" w:hAnsi="Microsoft YaHei" w:cs="Hiragino Sans GB W3" w:hint="eastAsia"/>
          <w:color w:val="232B2D"/>
          <w:szCs w:val="20"/>
        </w:rPr>
        <w:t>全</w:t>
      </w:r>
      <w:r w:rsidR="003269C8">
        <w:rPr>
          <w:rFonts w:ascii="Microsoft YaHei" w:eastAsia="Microsoft YaHei" w:hAnsi="Microsoft YaHei" w:cs="Hiragino Sans GB W3"/>
          <w:color w:val="232B2D"/>
          <w:szCs w:val="20"/>
        </w:rPr>
        <w:t>额</w:t>
      </w:r>
      <w:r>
        <w:rPr>
          <w:rFonts w:ascii="Microsoft YaHei" w:eastAsia="Microsoft YaHei" w:hAnsi="Microsoft YaHei" w:cs="Hiragino Sans GB W3"/>
          <w:color w:val="232B2D"/>
          <w:szCs w:val="20"/>
        </w:rPr>
        <w:t>奖学金</w:t>
      </w:r>
      <w:bookmarkEnd w:id="4"/>
      <w:bookmarkEnd w:id="5"/>
      <w:r>
        <w:rPr>
          <w:rFonts w:ascii="Microsoft YaHei" w:eastAsia="Microsoft YaHei" w:hAnsi="Microsoft YaHei" w:cs="Hiragino Sans GB W3"/>
          <w:color w:val="232B2D"/>
          <w:szCs w:val="20"/>
        </w:rPr>
        <w:t>，不再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享受</w:t>
      </w:r>
      <w:r w:rsidR="00A30CE4">
        <w:rPr>
          <w:rFonts w:ascii="Microsoft YaHei" w:eastAsia="Microsoft YaHei" w:hAnsi="Microsoft YaHei" w:cs="Hiragino Sans GB W3" w:hint="eastAsia"/>
          <w:color w:val="232B2D"/>
          <w:szCs w:val="20"/>
        </w:rPr>
        <w:t>全</w:t>
      </w:r>
      <w:r w:rsidR="003269C8" w:rsidRPr="003269C8">
        <w:rPr>
          <w:rFonts w:ascii="Microsoft YaHei" w:eastAsia="Microsoft YaHei" w:hAnsi="Microsoft YaHei" w:cs="Hiragino Sans GB W3" w:hint="eastAsia"/>
          <w:color w:val="232B2D"/>
          <w:szCs w:val="20"/>
        </w:rPr>
        <w:t>额奖学金</w:t>
      </w:r>
      <w:r>
        <w:rPr>
          <w:rFonts w:ascii="Microsoft YaHei" w:eastAsia="Microsoft YaHei" w:hAnsi="Microsoft YaHei" w:cs="Hiragino Sans GB W3"/>
          <w:color w:val="232B2D"/>
          <w:szCs w:val="20"/>
        </w:rPr>
        <w:t>及相关利益，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以</w:t>
      </w:r>
      <w:r>
        <w:rPr>
          <w:rFonts w:ascii="Microsoft YaHei" w:eastAsia="Microsoft YaHei" w:hAnsi="Microsoft YaHei" w:cs="Hiragino Sans GB W3"/>
          <w:color w:val="232B2D"/>
          <w:szCs w:val="20"/>
        </w:rPr>
        <w:t>普通</w:t>
      </w:r>
      <w:r w:rsidR="003269C8">
        <w:rPr>
          <w:rFonts w:ascii="Microsoft YaHei" w:eastAsia="Microsoft YaHei" w:hAnsi="Microsoft YaHei" w:cs="Hiragino Sans GB W3" w:hint="eastAsia"/>
          <w:color w:val="232B2D"/>
          <w:szCs w:val="20"/>
        </w:rPr>
        <w:t>学员</w:t>
      </w:r>
      <w:r>
        <w:rPr>
          <w:rFonts w:ascii="Microsoft YaHei" w:eastAsia="Microsoft YaHei" w:hAnsi="Microsoft YaHei" w:cs="Hiragino Sans GB W3"/>
          <w:color w:val="232B2D"/>
          <w:szCs w:val="20"/>
        </w:rPr>
        <w:t>的身份购买课程学习。</w:t>
      </w:r>
    </w:p>
    <w:p w14:paraId="26D1152A" w14:textId="406DECD3" w:rsidR="00B905C6" w:rsidRDefault="00B905C6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54234161" w14:textId="5EFF94EF" w:rsidR="00B905C6" w:rsidRDefault="00B905C6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/>
          <w:color w:val="232B2D"/>
          <w:szCs w:val="20"/>
        </w:rPr>
        <w:t>承诺人：</w:t>
      </w:r>
    </w:p>
    <w:p w14:paraId="6C813BA5" w14:textId="77777777" w:rsidR="003269C8" w:rsidRDefault="003269C8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 w:hint="eastAsia"/>
          <w:color w:val="232B2D"/>
          <w:szCs w:val="20"/>
        </w:rPr>
        <w:t>就职行业</w:t>
      </w:r>
      <w:r>
        <w:rPr>
          <w:rFonts w:ascii="Microsoft YaHei" w:eastAsia="Microsoft YaHei" w:hAnsi="Microsoft YaHei" w:cs="Hiragino Sans GB W3"/>
          <w:color w:val="232B2D"/>
          <w:szCs w:val="20"/>
        </w:rPr>
        <w:t>及岗位：</w:t>
      </w:r>
    </w:p>
    <w:p w14:paraId="5B7E2F57" w14:textId="34DA1DC1" w:rsidR="00B905C6" w:rsidRDefault="00B905C6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 w:hint="eastAsia"/>
          <w:color w:val="232B2D"/>
          <w:szCs w:val="20"/>
        </w:rPr>
        <w:t>身份证</w:t>
      </w:r>
      <w:r>
        <w:rPr>
          <w:rFonts w:ascii="Microsoft YaHei" w:eastAsia="Microsoft YaHei" w:hAnsi="Microsoft YaHei" w:cs="Hiragino Sans GB W3"/>
          <w:color w:val="232B2D"/>
          <w:szCs w:val="20"/>
        </w:rPr>
        <w:t>号：</w:t>
      </w:r>
      <w:bookmarkStart w:id="6" w:name="_GoBack"/>
      <w:bookmarkEnd w:id="6"/>
    </w:p>
    <w:p w14:paraId="2666826E" w14:textId="46D1E9C4" w:rsidR="00B905C6" w:rsidRPr="00B905C6" w:rsidRDefault="00B905C6" w:rsidP="00B90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firstLine="20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/>
          <w:color w:val="232B2D"/>
          <w:szCs w:val="20"/>
        </w:rPr>
        <w:t>承诺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日期</w:t>
      </w:r>
      <w:r>
        <w:rPr>
          <w:rFonts w:ascii="Microsoft YaHei" w:eastAsia="Microsoft YaHei" w:hAnsi="Microsoft YaHei" w:cs="Hiragino Sans GB W3"/>
          <w:color w:val="232B2D"/>
          <w:szCs w:val="20"/>
        </w:rPr>
        <w:t>：</w:t>
      </w:r>
    </w:p>
    <w:sectPr w:rsidR="00B905C6" w:rsidRPr="00B905C6" w:rsidSect="00820BA4">
      <w:headerReference w:type="default" r:id="rId11"/>
      <w:footerReference w:type="default" r:id="rId12"/>
      <w:headerReference w:type="first" r:id="rId13"/>
      <w:footerReference w:type="first" r:id="rId14"/>
      <w:pgSz w:w="11907" w:h="16839" w:code="1"/>
      <w:pgMar w:top="1440" w:right="976" w:bottom="1440" w:left="1008" w:header="850" w:footer="850" w:gutter="0"/>
      <w:pgNumType w:fmt="numberInDash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58B68" w14:textId="77777777" w:rsidR="00322866" w:rsidRDefault="00322866">
      <w:pPr>
        <w:spacing w:before="0" w:after="0" w:line="240" w:lineRule="auto"/>
      </w:pPr>
      <w:r>
        <w:separator/>
      </w:r>
    </w:p>
  </w:endnote>
  <w:endnote w:type="continuationSeparator" w:id="0">
    <w:p w14:paraId="5EBFC88D" w14:textId="77777777" w:rsidR="00322866" w:rsidRDefault="00322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FB5DFC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269C8">
      <w:rPr>
        <w:rStyle w:val="aff6"/>
        <w:rFonts w:ascii="Microsoft YaHei Light" w:hAnsi="Microsoft YaHei Light"/>
        <w:noProof/>
        <w:color w:val="01D270"/>
      </w:rPr>
      <w:t>- 2 -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1ACA8E36" w:rsidR="00A73992" w:rsidRPr="00F61867" w:rsidRDefault="00F61867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 w:rsidRPr="00FB5DFC">
      <w:rPr>
        <w:rFonts w:ascii="Microsoft YaHei Light" w:hAnsi="Microsoft YaHei Light" w:hint="eastAsia"/>
        <w:color w:val="01D270"/>
      </w:rPr>
      <w:tab/>
    </w:r>
    <w:r w:rsidRPr="00FB5DFC">
      <w:rPr>
        <w:rFonts w:ascii="Microsoft YaHei Light" w:hAnsi="Microsoft YaHei Light" w:hint="eastAsia"/>
        <w:color w:val="01D270"/>
      </w:rPr>
      <w:tab/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A30CE4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888A3" w14:textId="77777777" w:rsidR="00322866" w:rsidRDefault="00322866">
      <w:pPr>
        <w:spacing w:before="0" w:after="0" w:line="240" w:lineRule="auto"/>
      </w:pPr>
      <w:r>
        <w:separator/>
      </w:r>
    </w:p>
  </w:footnote>
  <w:footnote w:type="continuationSeparator" w:id="0">
    <w:p w14:paraId="42DB024D" w14:textId="77777777" w:rsidR="00322866" w:rsidRDefault="003228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9295B3C" w:rsidR="00F61867" w:rsidRPr="00F61867" w:rsidRDefault="00F61867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W1</w:t>
    </w:r>
    <w:r>
      <w:rPr>
        <w:rFonts w:ascii="Microsoft YaHei Light" w:eastAsia="Microsoft YaHei Light" w:hAnsi="Microsoft YaHei Light"/>
        <w:color w:val="01D170"/>
      </w:rPr>
      <w:t>D</w:t>
    </w:r>
    <w:r>
      <w:rPr>
        <w:rFonts w:ascii="Microsoft YaHei Light" w:eastAsia="Microsoft YaHei Light" w:hAnsi="Microsoft YaHei Light" w:hint="default"/>
        <w:color w:val="01D170"/>
      </w:rPr>
      <w:t>2_</w:t>
    </w:r>
    <w:r>
      <w:rPr>
        <w:rFonts w:ascii="Microsoft YaHei Light" w:eastAsia="Microsoft YaHei Light" w:hAnsi="Microsoft YaHei Light"/>
        <w:color w:val="01D170"/>
      </w:rPr>
      <w:t>提交</w:t>
    </w:r>
    <w:r>
      <w:rPr>
        <w:rFonts w:ascii="Microsoft YaHei Light" w:eastAsia="Microsoft YaHei Light" w:hAnsi="Microsoft YaHei Light" w:hint="default"/>
        <w:color w:val="01D170"/>
      </w:rPr>
      <w:t>你的故事结构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C3BC88C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A30CE4">
      <w:rPr>
        <w:rFonts w:ascii="Microsoft YaHei Light" w:eastAsia="Microsoft YaHei Light" w:hAnsi="Microsoft YaHei Light"/>
        <w:color w:val="01D170"/>
      </w:rPr>
      <w:t>全</w:t>
    </w:r>
    <w:r w:rsidR="001270C0" w:rsidRPr="001270C0">
      <w:rPr>
        <w:rFonts w:ascii="Microsoft YaHei Light" w:eastAsia="Microsoft YaHei Light" w:hAnsi="Microsoft YaHei Light"/>
        <w:color w:val="01D170"/>
      </w:rPr>
      <w:t>额</w:t>
    </w:r>
    <w:r w:rsidR="00B905C6">
      <w:rPr>
        <w:rFonts w:ascii="Microsoft YaHei Light" w:eastAsia="Microsoft YaHei Light" w:hAnsi="Microsoft YaHei Light" w:hint="default"/>
        <w:color w:val="01D170"/>
      </w:rPr>
      <w:t>奖学金申请承诺书</w:t>
    </w:r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A745E43"/>
    <w:multiLevelType w:val="hybridMultilevel"/>
    <w:tmpl w:val="C3D67AF4"/>
    <w:lvl w:ilvl="0" w:tplc="63F045C6">
      <w:start w:val="1"/>
      <w:numFmt w:val="bullet"/>
      <w:pStyle w:val="a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7"/>
  </w:num>
  <w:num w:numId="9">
    <w:abstractNumId w:val="9"/>
  </w:num>
  <w:num w:numId="10">
    <w:abstractNumId w:val="14"/>
  </w:num>
  <w:num w:numId="11">
    <w:abstractNumId w:val="13"/>
  </w:num>
  <w:num w:numId="12">
    <w:abstractNumId w:val="10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1"/>
  </w:num>
  <w:num w:numId="18">
    <w:abstractNumId w:val="3"/>
  </w:num>
  <w:num w:numId="19">
    <w:abstractNumId w:val="1"/>
  </w:num>
  <w:num w:numId="20">
    <w:abstractNumId w:val="18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342AD"/>
    <w:rsid w:val="00055DA7"/>
    <w:rsid w:val="000A69C5"/>
    <w:rsid w:val="000E1F5B"/>
    <w:rsid w:val="00117447"/>
    <w:rsid w:val="001270C0"/>
    <w:rsid w:val="001C77E2"/>
    <w:rsid w:val="001D28F1"/>
    <w:rsid w:val="00237222"/>
    <w:rsid w:val="002801B0"/>
    <w:rsid w:val="00297AE8"/>
    <w:rsid w:val="002D2FA1"/>
    <w:rsid w:val="00322866"/>
    <w:rsid w:val="003269C8"/>
    <w:rsid w:val="003436FA"/>
    <w:rsid w:val="004826B3"/>
    <w:rsid w:val="004F6BEA"/>
    <w:rsid w:val="00582FE2"/>
    <w:rsid w:val="00597544"/>
    <w:rsid w:val="005E43C4"/>
    <w:rsid w:val="006577E8"/>
    <w:rsid w:val="0069017F"/>
    <w:rsid w:val="006968D6"/>
    <w:rsid w:val="006B4131"/>
    <w:rsid w:val="00820BA4"/>
    <w:rsid w:val="008223D2"/>
    <w:rsid w:val="008E32A8"/>
    <w:rsid w:val="008F651F"/>
    <w:rsid w:val="0092438F"/>
    <w:rsid w:val="00A30CE4"/>
    <w:rsid w:val="00A51715"/>
    <w:rsid w:val="00A6353C"/>
    <w:rsid w:val="00A73992"/>
    <w:rsid w:val="00AA2D85"/>
    <w:rsid w:val="00B21668"/>
    <w:rsid w:val="00B905C6"/>
    <w:rsid w:val="00C22B82"/>
    <w:rsid w:val="00CD7F49"/>
    <w:rsid w:val="00CE5297"/>
    <w:rsid w:val="00D448A7"/>
    <w:rsid w:val="00DB5449"/>
    <w:rsid w:val="00DF798F"/>
    <w:rsid w:val="00E664E8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F0E91"/>
    <w:pPr>
      <w:numPr>
        <w:numId w:val="12"/>
      </w:numPr>
      <w:spacing w:after="160" w:line="240" w:lineRule="auto"/>
      <w:ind w:hanging="338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A6D634-8431-9C46-A822-C5302C9D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3</cp:revision>
  <dcterms:created xsi:type="dcterms:W3CDTF">2017-02-22T05:24:00Z</dcterms:created>
  <dcterms:modified xsi:type="dcterms:W3CDTF">2017-02-22T05:27:00Z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